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C06" w:rsidRDefault="000B3C06" w:rsidP="000B3C06">
      <w:pPr>
        <w:pStyle w:val="Titre"/>
        <w:jc w:val="center"/>
        <w:rPr>
          <w:sz w:val="96"/>
          <w:szCs w:val="96"/>
        </w:rPr>
      </w:pPr>
    </w:p>
    <w:p w:rsidR="000B3C06" w:rsidRPr="000B3C06" w:rsidRDefault="000B3C06" w:rsidP="000B3C06">
      <w:pPr>
        <w:pStyle w:val="Titre"/>
        <w:jc w:val="center"/>
        <w:rPr>
          <w:sz w:val="96"/>
          <w:szCs w:val="96"/>
        </w:rPr>
      </w:pPr>
      <w:r w:rsidRPr="000B3C06">
        <w:rPr>
          <w:sz w:val="96"/>
          <w:szCs w:val="96"/>
        </w:rPr>
        <w:t>Rapport Projet IA</w:t>
      </w:r>
    </w:p>
    <w:p w:rsidR="000B3C06" w:rsidRPr="000B3C06" w:rsidRDefault="000B3C06" w:rsidP="000B3C06"/>
    <w:p w:rsidR="000B3C06" w:rsidRDefault="000B3C06" w:rsidP="000B3C06">
      <w:pPr>
        <w:jc w:val="center"/>
        <w:rPr>
          <w:rFonts w:asciiTheme="majorHAnsi" w:hAnsiTheme="majorHAnsi" w:cs="Arial"/>
          <w:sz w:val="48"/>
          <w:szCs w:val="48"/>
          <w:shd w:val="clear" w:color="auto" w:fill="FFFFFF"/>
        </w:rPr>
      </w:pPr>
      <w:proofErr w:type="spellStart"/>
      <w:r>
        <w:rPr>
          <w:rFonts w:asciiTheme="majorHAnsi" w:hAnsiTheme="majorHAnsi" w:cs="Arial"/>
          <w:sz w:val="48"/>
          <w:szCs w:val="48"/>
          <w:shd w:val="clear" w:color="auto" w:fill="FFFFFF"/>
        </w:rPr>
        <w:t>Particle</w:t>
      </w:r>
      <w:proofErr w:type="spellEnd"/>
      <w:r>
        <w:rPr>
          <w:rFonts w:asciiTheme="majorHAnsi" w:hAnsiTheme="majorHAnsi" w:cs="Arial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sz w:val="48"/>
          <w:szCs w:val="48"/>
          <w:shd w:val="clear" w:color="auto" w:fill="FFFFFF"/>
        </w:rPr>
        <w:t>Swarm</w:t>
      </w:r>
      <w:proofErr w:type="spellEnd"/>
      <w:r>
        <w:rPr>
          <w:rFonts w:asciiTheme="majorHAnsi" w:hAnsiTheme="majorHAnsi" w:cs="Arial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sz w:val="48"/>
          <w:szCs w:val="48"/>
          <w:shd w:val="clear" w:color="auto" w:fill="FFFFFF"/>
        </w:rPr>
        <w:t>O</w:t>
      </w:r>
      <w:r w:rsidRPr="000B3C06">
        <w:rPr>
          <w:rFonts w:asciiTheme="majorHAnsi" w:hAnsiTheme="majorHAnsi" w:cs="Arial"/>
          <w:sz w:val="48"/>
          <w:szCs w:val="48"/>
          <w:shd w:val="clear" w:color="auto" w:fill="FFFFFF"/>
        </w:rPr>
        <w:t>ptimization</w:t>
      </w:r>
      <w:proofErr w:type="spellEnd"/>
    </w:p>
    <w:p w:rsidR="000B3C06" w:rsidRDefault="000B3C06" w:rsidP="000B3C06">
      <w:pPr>
        <w:jc w:val="center"/>
        <w:rPr>
          <w:rFonts w:asciiTheme="majorHAnsi" w:hAnsiTheme="majorHAnsi" w:cs="Arial"/>
          <w:sz w:val="48"/>
          <w:szCs w:val="48"/>
          <w:shd w:val="clear" w:color="auto" w:fill="FFFFFF"/>
        </w:rPr>
      </w:pPr>
      <w:r>
        <w:rPr>
          <w:rFonts w:asciiTheme="majorHAnsi" w:hAnsiTheme="majorHAnsi" w:cs="Arial"/>
          <w:sz w:val="48"/>
          <w:szCs w:val="48"/>
          <w:shd w:val="clear" w:color="auto" w:fill="FFFFFF"/>
        </w:rPr>
        <w:t>(PSO)</w:t>
      </w:r>
    </w:p>
    <w:p w:rsidR="000B3C06" w:rsidRDefault="000B3C06">
      <w:pPr>
        <w:rPr>
          <w:rFonts w:asciiTheme="majorHAnsi" w:hAnsiTheme="majorHAnsi"/>
          <w:sz w:val="48"/>
          <w:szCs w:val="48"/>
        </w:rPr>
      </w:pPr>
      <w:r w:rsidRPr="000B3C06">
        <w:rPr>
          <w:rFonts w:asciiTheme="majorHAnsi" w:hAnsiTheme="majorHAnsi"/>
          <w:noProof/>
          <w:sz w:val="48"/>
          <w:szCs w:val="4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838835</wp:posOffset>
            </wp:positionV>
            <wp:extent cx="5601335" cy="3743325"/>
            <wp:effectExtent l="0" t="0" r="0" b="9525"/>
            <wp:wrapSquare wrapText="bothSides"/>
            <wp:docPr id="2" name="Image 2" descr="\\uha.fr\Users\e1602125\Images\OISEAUXSWARM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uha.fr\Users\e1602125\Images\OISEAUXSWAR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48"/>
          <w:szCs w:val="48"/>
        </w:rPr>
        <w:br w:type="page"/>
      </w:r>
    </w:p>
    <w:p w:rsidR="00C151B7" w:rsidRDefault="00C151B7" w:rsidP="00C151B7">
      <w:pPr>
        <w:pStyle w:val="PROJETMBTITRE"/>
      </w:pPr>
    </w:p>
    <w:p w:rsidR="00EF648C" w:rsidRDefault="00EF648C" w:rsidP="00C151B7">
      <w:pPr>
        <w:pStyle w:val="PROJETMBTITRE"/>
      </w:pPr>
      <w:r>
        <w:t>Table des matières</w:t>
      </w:r>
    </w:p>
    <w:p w:rsidR="00EF648C" w:rsidRDefault="00EF648C" w:rsidP="00C151B7">
      <w:pPr>
        <w:pStyle w:val="PROJETMBTITRE"/>
      </w:pPr>
      <w:r>
        <w:br w:type="page"/>
      </w:r>
    </w:p>
    <w:p w:rsidR="00C151B7" w:rsidRDefault="00C151B7" w:rsidP="00C151B7">
      <w:pPr>
        <w:pStyle w:val="PROJETMBTITRE"/>
      </w:pPr>
    </w:p>
    <w:p w:rsidR="000B3C06" w:rsidRDefault="00EF648C" w:rsidP="00C151B7">
      <w:pPr>
        <w:pStyle w:val="PROJETMBTITRE"/>
      </w:pPr>
      <w:r>
        <w:t xml:space="preserve">Introduction </w:t>
      </w:r>
    </w:p>
    <w:p w:rsidR="00C151B7" w:rsidRDefault="00C151B7" w:rsidP="00EF648C">
      <w:pPr>
        <w:rPr>
          <w:rFonts w:asciiTheme="majorHAnsi" w:hAnsiTheme="majorHAnsi"/>
          <w:sz w:val="24"/>
          <w:szCs w:val="24"/>
        </w:rPr>
      </w:pPr>
    </w:p>
    <w:p w:rsidR="00EF648C" w:rsidRDefault="00EF648C" w:rsidP="00EF648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Dans le cadre de la matière « Intelligence Artificielle » du premier semestre de la 3</w:t>
      </w:r>
      <w:r w:rsidRPr="00EF648C">
        <w:rPr>
          <w:rFonts w:asciiTheme="majorHAnsi" w:hAnsiTheme="majorHAnsi"/>
          <w:sz w:val="24"/>
          <w:szCs w:val="24"/>
          <w:vertAlign w:val="superscript"/>
        </w:rPr>
        <w:t>ème</w:t>
      </w:r>
      <w:r>
        <w:rPr>
          <w:rFonts w:asciiTheme="majorHAnsi" w:hAnsiTheme="majorHAnsi"/>
          <w:sz w:val="24"/>
          <w:szCs w:val="24"/>
        </w:rPr>
        <w:t xml:space="preserve"> année de licence MIAGE-Info, il est demandé de réaliser un </w:t>
      </w:r>
      <w:r w:rsidRPr="00EF648C">
        <w:rPr>
          <w:rFonts w:asciiTheme="majorHAnsi" w:hAnsiTheme="majorHAnsi"/>
          <w:sz w:val="24"/>
          <w:szCs w:val="24"/>
        </w:rPr>
        <w:t>algorithme d'optimisation</w:t>
      </w:r>
      <w:r>
        <w:rPr>
          <w:rFonts w:asciiTheme="majorHAnsi" w:hAnsiTheme="majorHAnsi"/>
          <w:sz w:val="24"/>
          <w:szCs w:val="24"/>
        </w:rPr>
        <w:t xml:space="preserve"> suivant un sujet tiré au hasard par le groupe. Notre groupe a tiré le sujet « </w:t>
      </w:r>
      <w:proofErr w:type="spellStart"/>
      <w:r>
        <w:rPr>
          <w:rFonts w:asciiTheme="majorHAnsi" w:hAnsiTheme="majorHAnsi"/>
          <w:sz w:val="24"/>
          <w:szCs w:val="24"/>
        </w:rPr>
        <w:t>Particle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Swarm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Optimization</w:t>
      </w:r>
      <w:proofErr w:type="spellEnd"/>
      <w:r>
        <w:rPr>
          <w:rFonts w:asciiTheme="majorHAnsi" w:hAnsiTheme="majorHAnsi"/>
          <w:sz w:val="24"/>
          <w:szCs w:val="24"/>
        </w:rPr>
        <w:t> »</w:t>
      </w:r>
    </w:p>
    <w:p w:rsidR="00680F39" w:rsidRDefault="00680F39">
      <w:r>
        <w:t xml:space="preserve">Arthur : travaille sur la classe solution, la classe </w:t>
      </w:r>
      <w:proofErr w:type="spellStart"/>
      <w:r>
        <w:t>probleme</w:t>
      </w:r>
      <w:proofErr w:type="spellEnd"/>
      <w:r>
        <w:t>, recherche informative sur PSO</w:t>
      </w:r>
    </w:p>
    <w:p w:rsidR="00680F39" w:rsidRDefault="00680F39">
      <w:r>
        <w:t xml:space="preserve">Kevin : recherche sur le PSO, </w:t>
      </w:r>
      <w:proofErr w:type="spellStart"/>
      <w:r>
        <w:t>Power-Point</w:t>
      </w:r>
      <w:proofErr w:type="spellEnd"/>
      <w:r>
        <w:t>, travaille sur l’implémentation</w:t>
      </w:r>
    </w:p>
    <w:p w:rsidR="00680F39" w:rsidRDefault="00680F39">
      <w:r>
        <w:t xml:space="preserve">Jules : </w:t>
      </w:r>
      <w:proofErr w:type="spellStart"/>
      <w:r>
        <w:t>Power-Point</w:t>
      </w:r>
      <w:proofErr w:type="spellEnd"/>
      <w:r>
        <w:t xml:space="preserve">, travaille sur les classes </w:t>
      </w:r>
    </w:p>
    <w:p w:rsidR="00680F39" w:rsidRDefault="00680F39">
      <w:r>
        <w:t>Elias : recherche sur le PSO, traduction des fonctions en code C++</w:t>
      </w:r>
      <w:bookmarkStart w:id="0" w:name="_GoBack"/>
      <w:bookmarkEnd w:id="0"/>
    </w:p>
    <w:p w:rsidR="00C151B7" w:rsidRDefault="00C151B7">
      <w:r>
        <w:br w:type="page"/>
      </w:r>
    </w:p>
    <w:p w:rsidR="00680F39" w:rsidRDefault="00680F39"/>
    <w:p w:rsidR="00EF648C" w:rsidRDefault="00EF648C" w:rsidP="00EF648C"/>
    <w:p w:rsidR="00C151B7" w:rsidRDefault="00C151B7" w:rsidP="00EF648C"/>
    <w:p w:rsidR="00C151B7" w:rsidRPr="00C151B7" w:rsidRDefault="00EF648C" w:rsidP="00C151B7">
      <w:pPr>
        <w:pStyle w:val="PROJETMBTITRE"/>
        <w:numPr>
          <w:ilvl w:val="0"/>
          <w:numId w:val="2"/>
        </w:numPr>
      </w:pPr>
      <w:r w:rsidRPr="00C151B7">
        <w:t>Présentation du PSO</w:t>
      </w:r>
    </w:p>
    <w:p w:rsidR="00C151B7" w:rsidRDefault="00C151B7" w:rsidP="00DA4802">
      <w:pPr>
        <w:ind w:left="360"/>
      </w:pPr>
    </w:p>
    <w:p w:rsidR="00DA4802" w:rsidRDefault="00DA4802" w:rsidP="00DA4802">
      <w:pPr>
        <w:ind w:left="360"/>
      </w:pPr>
      <w:r>
        <w:t xml:space="preserve">Ici sera présenté le PSO associé a des image telle que le pseudo code de l’algorithme ou les fonction importantes du </w:t>
      </w:r>
      <w:proofErr w:type="gramStart"/>
      <w:r>
        <w:t>programme(</w:t>
      </w:r>
      <w:proofErr w:type="gramEnd"/>
      <w:r>
        <w:t>vitesse et position relative des particules).</w:t>
      </w:r>
    </w:p>
    <w:p w:rsidR="00DA4802" w:rsidRDefault="00DA4802" w:rsidP="00DA4802"/>
    <w:p w:rsidR="00DA4802" w:rsidRDefault="00DA4802" w:rsidP="00DA4802">
      <w:pPr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  <w:r w:rsidRPr="00DA4802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3181350" cy="1941830"/>
            <wp:effectExtent l="0" t="0" r="0" b="1270"/>
            <wp:wrapSquare wrapText="bothSides"/>
            <wp:docPr id="3074" name="Picture 2" descr="Résultat de recherche d'images pour &quot;principe ps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Résultat de recherche d'images pour &quot;principe pso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418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DA4802" w:rsidRDefault="00DA48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DA4802" w:rsidRDefault="00DA4802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C151B7" w:rsidRDefault="00C151B7" w:rsidP="00C151B7">
      <w:pPr>
        <w:pStyle w:val="PROJETMBTITRE"/>
        <w:numPr>
          <w:ilvl w:val="0"/>
          <w:numId w:val="2"/>
        </w:numPr>
      </w:pPr>
      <w:r>
        <w:t>Implémentation en C++</w:t>
      </w:r>
    </w:p>
    <w:p w:rsidR="00DA4802" w:rsidRDefault="00DA4802" w:rsidP="00C151B7"/>
    <w:p w:rsidR="00DA4802" w:rsidRDefault="00DA4802" w:rsidP="00C151B7"/>
    <w:p w:rsidR="00DA4802" w:rsidRDefault="00DA4802" w:rsidP="00C151B7">
      <w:r>
        <w:t xml:space="preserve">Ici sera présenté notre parcours dans l’implémentation du code en </w:t>
      </w:r>
      <w:proofErr w:type="spellStart"/>
      <w:r>
        <w:t>c++</w:t>
      </w:r>
      <w:proofErr w:type="spellEnd"/>
      <w:r>
        <w:t xml:space="preserve"> avec les classes données associé </w:t>
      </w:r>
      <w:proofErr w:type="spellStart"/>
      <w:proofErr w:type="gramStart"/>
      <w:r>
        <w:t>a</w:t>
      </w:r>
      <w:proofErr w:type="spellEnd"/>
      <w:proofErr w:type="gramEnd"/>
      <w:r>
        <w:t xml:space="preserve"> des captures d’écrans commentées.</w:t>
      </w:r>
    </w:p>
    <w:p w:rsidR="00DA4802" w:rsidRDefault="00DA4802" w:rsidP="00C151B7"/>
    <w:p w:rsidR="00DA4802" w:rsidRDefault="00DA4802">
      <w:r>
        <w:br w:type="page"/>
      </w:r>
    </w:p>
    <w:p w:rsidR="00DA4802" w:rsidRDefault="00DA4802" w:rsidP="00C151B7"/>
    <w:p w:rsidR="00EF648C" w:rsidRDefault="00EF648C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C151B7" w:rsidRDefault="00C151B7" w:rsidP="00C151B7">
      <w:pPr>
        <w:pStyle w:val="PROJETMBTITRE"/>
        <w:numPr>
          <w:ilvl w:val="0"/>
          <w:numId w:val="2"/>
        </w:numPr>
      </w:pPr>
      <w:r>
        <w:t>Notre PSO</w:t>
      </w:r>
    </w:p>
    <w:p w:rsidR="00C151B7" w:rsidRDefault="00C151B7">
      <w:pPr>
        <w:rPr>
          <w:rFonts w:asciiTheme="majorHAnsi" w:hAnsiTheme="majorHAnsi"/>
          <w:sz w:val="24"/>
          <w:szCs w:val="24"/>
        </w:rPr>
      </w:pPr>
    </w:p>
    <w:p w:rsidR="00DA4802" w:rsidRDefault="00DA480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Résentation</w:t>
      </w:r>
      <w:proofErr w:type="spellEnd"/>
      <w:r>
        <w:rPr>
          <w:rFonts w:asciiTheme="majorHAnsi" w:hAnsiTheme="majorHAnsi"/>
          <w:sz w:val="24"/>
          <w:szCs w:val="24"/>
        </w:rPr>
        <w:t xml:space="preserve"> du programme fini avec des exemples de fonctionnement connus, principalement les fonctions </w:t>
      </w:r>
      <w:proofErr w:type="spellStart"/>
      <w:r>
        <w:rPr>
          <w:rFonts w:asciiTheme="majorHAnsi" w:hAnsiTheme="majorHAnsi"/>
          <w:sz w:val="24"/>
          <w:szCs w:val="24"/>
        </w:rPr>
        <w:t>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optimiser</w:t>
      </w:r>
      <w:proofErr w:type="gramEnd"/>
      <w:r>
        <w:rPr>
          <w:rFonts w:asciiTheme="majorHAnsi" w:hAnsiTheme="majorHAnsi"/>
          <w:sz w:val="24"/>
          <w:szCs w:val="24"/>
        </w:rPr>
        <w:t xml:space="preserve"> données lors du développement.</w:t>
      </w:r>
    </w:p>
    <w:p w:rsidR="00DA4802" w:rsidRDefault="00DA4802">
      <w:pPr>
        <w:rPr>
          <w:rFonts w:asciiTheme="majorHAnsi" w:hAnsiTheme="majorHAnsi"/>
          <w:sz w:val="24"/>
          <w:szCs w:val="24"/>
        </w:rPr>
      </w:pPr>
    </w:p>
    <w:p w:rsidR="00DA4802" w:rsidRDefault="00DA4802">
      <w:pPr>
        <w:rPr>
          <w:rFonts w:asciiTheme="majorHAnsi" w:hAnsiTheme="majorHAnsi"/>
          <w:sz w:val="24"/>
          <w:szCs w:val="24"/>
        </w:rPr>
      </w:pPr>
    </w:p>
    <w:p w:rsidR="00DA4802" w:rsidRDefault="00DA4802">
      <w:pPr>
        <w:rPr>
          <w:rFonts w:asciiTheme="majorHAnsi" w:hAnsiTheme="majorHAnsi"/>
          <w:sz w:val="24"/>
          <w:szCs w:val="24"/>
        </w:rPr>
      </w:pPr>
    </w:p>
    <w:p w:rsidR="00DA4802" w:rsidRDefault="00DA48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DA4802" w:rsidRDefault="00DA4802">
      <w:pPr>
        <w:rPr>
          <w:rFonts w:asciiTheme="majorHAnsi" w:hAnsiTheme="majorHAnsi"/>
          <w:sz w:val="24"/>
          <w:szCs w:val="24"/>
        </w:rPr>
      </w:pPr>
    </w:p>
    <w:p w:rsidR="00C151B7" w:rsidRDefault="00C151B7" w:rsidP="00C151B7">
      <w:pPr>
        <w:pStyle w:val="Paragraphedeliste"/>
        <w:rPr>
          <w:rFonts w:asciiTheme="majorHAnsi" w:hAnsiTheme="majorHAnsi"/>
          <w:sz w:val="24"/>
          <w:szCs w:val="24"/>
        </w:rPr>
      </w:pPr>
    </w:p>
    <w:p w:rsidR="00C151B7" w:rsidRDefault="00C151B7" w:rsidP="00C151B7">
      <w:pPr>
        <w:pStyle w:val="PROJETMBTITRE"/>
      </w:pPr>
      <w:r>
        <w:t>Conclusion</w:t>
      </w:r>
    </w:p>
    <w:p w:rsidR="00DA4802" w:rsidRPr="00EF648C" w:rsidRDefault="00DA4802" w:rsidP="00C151B7">
      <w:pPr>
        <w:pStyle w:val="PROJETMBTITRE"/>
      </w:pPr>
    </w:p>
    <w:sectPr w:rsidR="00DA4802" w:rsidRPr="00EF648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C06" w:rsidRDefault="000B3C06" w:rsidP="000B3C06">
      <w:pPr>
        <w:spacing w:after="0" w:line="240" w:lineRule="auto"/>
      </w:pPr>
      <w:r>
        <w:separator/>
      </w:r>
    </w:p>
  </w:endnote>
  <w:endnote w:type="continuationSeparator" w:id="0">
    <w:p w:rsidR="000B3C06" w:rsidRDefault="000B3C06" w:rsidP="000B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C06" w:rsidRDefault="000B3C06" w:rsidP="000B3C06">
      <w:pPr>
        <w:spacing w:after="0" w:line="240" w:lineRule="auto"/>
      </w:pPr>
      <w:r>
        <w:separator/>
      </w:r>
    </w:p>
  </w:footnote>
  <w:footnote w:type="continuationSeparator" w:id="0">
    <w:p w:rsidR="000B3C06" w:rsidRDefault="000B3C06" w:rsidP="000B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C06" w:rsidRPr="000B3C06" w:rsidRDefault="000B3C06">
    <w:pPr>
      <w:pStyle w:val="En-tte"/>
    </w:pPr>
    <w:proofErr w:type="spellStart"/>
    <w:r w:rsidRPr="000B3C06">
      <w:t>Spiller</w:t>
    </w:r>
    <w:proofErr w:type="spellEnd"/>
    <w:r w:rsidRPr="000B3C06">
      <w:t xml:space="preserve"> Arthur</w:t>
    </w:r>
    <w:r w:rsidRPr="000B3C06">
      <w:tab/>
    </w:r>
    <w:r w:rsidRPr="000B3C06">
      <w:tab/>
    </w:r>
    <w:r>
      <w:t>Université de Haute-Alsace</w:t>
    </w:r>
  </w:p>
  <w:p w:rsidR="000B3C06" w:rsidRPr="000B3C06" w:rsidRDefault="000B3C06">
    <w:pPr>
      <w:pStyle w:val="En-tte"/>
    </w:pPr>
    <w:proofErr w:type="spellStart"/>
    <w:r w:rsidRPr="000B3C06">
      <w:t>Ruat</w:t>
    </w:r>
    <w:proofErr w:type="spellEnd"/>
    <w:r w:rsidRPr="000B3C06">
      <w:t xml:space="preserve"> Kevin</w:t>
    </w:r>
    <w:r w:rsidRPr="000B3C06">
      <w:tab/>
    </w:r>
    <w:r w:rsidRPr="000B3C06">
      <w:tab/>
      <w:t>Faculté des Sciences et Techniques</w:t>
    </w:r>
  </w:p>
  <w:p w:rsidR="000B3C06" w:rsidRPr="000B3C06" w:rsidRDefault="000B3C06">
    <w:pPr>
      <w:pStyle w:val="En-tte"/>
      <w:rPr>
        <w:lang w:val="en-US"/>
      </w:rPr>
    </w:pPr>
    <w:r w:rsidRPr="000B3C06">
      <w:rPr>
        <w:lang w:val="en-US"/>
      </w:rPr>
      <w:t>Wolf Jules</w:t>
    </w:r>
    <w:r>
      <w:rPr>
        <w:lang w:val="en-US"/>
      </w:rPr>
      <w:tab/>
    </w:r>
    <w:r>
      <w:rPr>
        <w:lang w:val="en-US"/>
      </w:rPr>
      <w:tab/>
      <w:t>L3 MIAGE-Info</w:t>
    </w:r>
  </w:p>
  <w:p w:rsidR="000B3C06" w:rsidRPr="000B3C06" w:rsidRDefault="000B3C06">
    <w:pPr>
      <w:pStyle w:val="En-tte"/>
      <w:rPr>
        <w:lang w:val="en-US"/>
      </w:rPr>
    </w:pPr>
    <w:r>
      <w:rPr>
        <w:lang w:val="en-US"/>
      </w:rPr>
      <w:t>Bourgeois Elias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Année</w:t>
    </w:r>
    <w:proofErr w:type="spellEnd"/>
    <w:r>
      <w:rPr>
        <w:lang w:val="en-US"/>
      </w:rPr>
      <w:t xml:space="preserve"> 2019-2020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A504D"/>
    <w:multiLevelType w:val="hybridMultilevel"/>
    <w:tmpl w:val="BC42A6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0766"/>
    <w:multiLevelType w:val="hybridMultilevel"/>
    <w:tmpl w:val="222A1AF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B186C"/>
    <w:multiLevelType w:val="hybridMultilevel"/>
    <w:tmpl w:val="46C8ED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51659"/>
    <w:multiLevelType w:val="hybridMultilevel"/>
    <w:tmpl w:val="2620F25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06"/>
    <w:rsid w:val="000B3C06"/>
    <w:rsid w:val="002B263F"/>
    <w:rsid w:val="00680F39"/>
    <w:rsid w:val="00C151B7"/>
    <w:rsid w:val="00DA4802"/>
    <w:rsid w:val="00E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BF747-8205-4AD3-A7DB-74DCFB78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B7"/>
  </w:style>
  <w:style w:type="paragraph" w:styleId="Titre1">
    <w:name w:val="heading 1"/>
    <w:basedOn w:val="Normal"/>
    <w:next w:val="Normal"/>
    <w:link w:val="Titre1Car"/>
    <w:uiPriority w:val="9"/>
    <w:qFormat/>
    <w:rsid w:val="00C15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3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3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B3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3C06"/>
  </w:style>
  <w:style w:type="paragraph" w:styleId="Pieddepage">
    <w:name w:val="footer"/>
    <w:basedOn w:val="Normal"/>
    <w:link w:val="PieddepageCar"/>
    <w:uiPriority w:val="99"/>
    <w:unhideWhenUsed/>
    <w:rsid w:val="000B3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3C06"/>
  </w:style>
  <w:style w:type="paragraph" w:styleId="Paragraphedeliste">
    <w:name w:val="List Paragraph"/>
    <w:basedOn w:val="Normal"/>
    <w:uiPriority w:val="34"/>
    <w:qFormat/>
    <w:rsid w:val="00EF648C"/>
    <w:pPr>
      <w:ind w:left="720"/>
      <w:contextualSpacing/>
    </w:pPr>
  </w:style>
  <w:style w:type="paragraph" w:customStyle="1" w:styleId="PROJETMBTITRE">
    <w:name w:val="PROJETMBTITRE"/>
    <w:basedOn w:val="Titre1"/>
    <w:qFormat/>
    <w:rsid w:val="00C151B7"/>
    <w:rPr>
      <w:b/>
      <w:color w:val="auto"/>
      <w:sz w:val="48"/>
    </w:rPr>
  </w:style>
  <w:style w:type="character" w:customStyle="1" w:styleId="Titre1Car">
    <w:name w:val="Titre 1 Car"/>
    <w:basedOn w:val="Policepardfaut"/>
    <w:link w:val="Titre1"/>
    <w:uiPriority w:val="9"/>
    <w:rsid w:val="00C15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pinterest.pt/pin/47414466699820670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98DCF347.dotm</Template>
  <TotalTime>58</TotalTime>
  <Pages>7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Haute Alsace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2020-01-09T10:01:00Z</dcterms:created>
  <dcterms:modified xsi:type="dcterms:W3CDTF">2020-01-09T11:01:00Z</dcterms:modified>
</cp:coreProperties>
</file>